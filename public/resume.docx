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Entrez votre nom :"/>
        <w:tag w:val="Entrez votre nom :"/>
        <w:id w:val="-1700086703"/>
        <w:placeholder>
          <w:docPart w:val="53F1E25A73954D9F9AFBE7D0617F0223"/>
        </w:placeholder>
        <w:temporary/>
        <w:showingPlcHdr/>
        <w15:appearance w15:val="hidden"/>
      </w:sdtPr>
      <w:sdtEndPr/>
      <w:sdtContent>
        <w:p w14:paraId="3C191FC6" w14:textId="77777777" w:rsidR="00165BAF" w:rsidRPr="00A07D6A" w:rsidRDefault="00165BAF" w:rsidP="00165BAF">
          <w:pPr>
            <w:pStyle w:val="Coordonnes"/>
          </w:pPr>
          <w:r>
            <w:rPr>
              <w:lang w:bidi="fr-FR"/>
            </w:rPr>
            <w:t>Votre nom</w:t>
          </w:r>
        </w:p>
      </w:sdtContent>
    </w:sdt>
    <w:p w14:paraId="2AE4B716" w14:textId="77777777" w:rsidR="00165BAF" w:rsidRPr="00DE7766" w:rsidRDefault="00531C44" w:rsidP="00165BAF">
      <w:pPr>
        <w:pStyle w:val="Coordonnes"/>
      </w:pPr>
      <w:sdt>
        <w:sdtPr>
          <w:alias w:val="Entrez l’adresse postale :"/>
          <w:tag w:val="Entrez l’adresse postale :"/>
          <w:id w:val="-990246367"/>
          <w:placeholder>
            <w:docPart w:val="EF358EBCE89B4EB4B0114D2B9ECA8EDC"/>
          </w:placeholder>
          <w:temporary/>
          <w:showingPlcHdr/>
          <w15:appearance w15:val="hidden"/>
        </w:sdtPr>
        <w:sdtEndPr/>
        <w:sdtContent>
          <w:r w:rsidR="00165BAF">
            <w:rPr>
              <w:lang w:bidi="fr-FR"/>
            </w:rPr>
            <w:t>Rue</w:t>
          </w:r>
        </w:sdtContent>
      </w:sdt>
      <w:r w:rsidR="00165BAF">
        <w:rPr>
          <w:lang w:bidi="fr-FR"/>
        </w:rPr>
        <w:t xml:space="preserve">, </w:t>
      </w:r>
      <w:sdt>
        <w:sdtPr>
          <w:alias w:val="Entrez le code postal et la ville :"/>
          <w:tag w:val="Entrez le code postal et la ville :"/>
          <w:id w:val="-818572602"/>
          <w:placeholder>
            <w:docPart w:val="0BD80711344F4FC29276F76D211D9C3C"/>
          </w:placeholder>
          <w:temporary/>
          <w:showingPlcHdr/>
          <w15:appearance w15:val="hidden"/>
        </w:sdtPr>
        <w:sdtEndPr/>
        <w:sdtContent>
          <w:r w:rsidR="00165BAF">
            <w:rPr>
              <w:lang w:bidi="fr-FR"/>
            </w:rPr>
            <w:t>Code postal, Ville</w:t>
          </w:r>
        </w:sdtContent>
      </w:sdt>
    </w:p>
    <w:sdt>
      <w:sdtPr>
        <w:alias w:val="Entrez le numéro de téléphone :"/>
        <w:tag w:val="Entrez le numéro de téléphone :"/>
        <w:id w:val="233596362"/>
        <w:placeholder>
          <w:docPart w:val="359358A2A9C041CF90002519961475F3"/>
        </w:placeholder>
        <w:temporary/>
        <w:showingPlcHdr/>
        <w15:appearance w15:val="hidden"/>
      </w:sdtPr>
      <w:sdtEndPr/>
      <w:sdtContent>
        <w:p w14:paraId="23509DC3" w14:textId="77777777" w:rsidR="00165BAF" w:rsidRDefault="00165BAF" w:rsidP="00165BAF">
          <w:pPr>
            <w:pStyle w:val="Coordonnes"/>
          </w:pPr>
          <w:r>
            <w:rPr>
              <w:lang w:bidi="fr-FR"/>
            </w:rPr>
            <w:t>Téléphone</w:t>
          </w:r>
        </w:p>
      </w:sdtContent>
    </w:sdt>
    <w:sdt>
      <w:sdtPr>
        <w:alias w:val="Entrez l’adresse de courrier :"/>
        <w:tag w:val="Entrez l’adresse de courrier :"/>
        <w:id w:val="1465617578"/>
        <w:placeholder>
          <w:docPart w:val="EDE53322E6D841F385CA936F4FA1C309"/>
        </w:placeholder>
        <w:temporary/>
        <w:showingPlcHdr/>
        <w15:appearance w15:val="hidden"/>
      </w:sdtPr>
      <w:sdtEndPr/>
      <w:sdtContent>
        <w:p w14:paraId="66C1025A" w14:textId="77777777" w:rsidR="007001D6" w:rsidRDefault="00165BAF" w:rsidP="00165BAF">
          <w:pPr>
            <w:pStyle w:val="Coordonnes"/>
          </w:pPr>
          <w:r>
            <w:rPr>
              <w:lang w:bidi="fr-FR"/>
            </w:rPr>
            <w:t>Adresse de courrier</w:t>
          </w:r>
        </w:p>
      </w:sdtContent>
    </w:sdt>
    <w:p w14:paraId="15841F99" w14:textId="77777777" w:rsidR="00165BAF" w:rsidRDefault="00531C44" w:rsidP="00165BAF">
      <w:pPr>
        <w:pStyle w:val="Titre1"/>
      </w:pPr>
      <w:sdt>
        <w:sdtPr>
          <w:alias w:val="Résumé :"/>
          <w:tag w:val="Résumé :"/>
          <w:id w:val="-1062706221"/>
          <w:placeholder>
            <w:docPart w:val="A182D41C1F244163BCB54233ACEEFDB6"/>
          </w:placeholder>
          <w:temporary/>
          <w:showingPlcHdr/>
          <w15:appearance w15:val="hidden"/>
        </w:sdtPr>
        <w:sdtEndPr/>
        <w:sdtContent>
          <w:r w:rsidR="00165BAF">
            <w:rPr>
              <w:lang w:bidi="fr-FR"/>
            </w:rPr>
            <w:t>Résumé</w:t>
          </w:r>
        </w:sdtContent>
      </w:sdt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Tableau de disposition permettant d’entrer un C.V."/>
      </w:tblPr>
      <w:tblGrid>
        <w:gridCol w:w="8306"/>
      </w:tblGrid>
      <w:tr w:rsidR="00033380" w14:paraId="533AD176" w14:textId="77777777" w:rsidTr="005C0355">
        <w:tc>
          <w:tcPr>
            <w:tcW w:w="8640" w:type="dxa"/>
          </w:tcPr>
          <w:sdt>
            <w:sdtPr>
              <w:alias w:val="Entrez un résumé de votre expérience :"/>
              <w:tag w:val="Entrez un résumé de votre expérience :"/>
              <w:id w:val="1706062771"/>
              <w:placeholder>
                <w:docPart w:val="6F20DC2B31CB42708219534F5F45E8BE"/>
              </w:placeholder>
              <w:temporary/>
              <w:showingPlcHdr/>
              <w15:appearance w15:val="hidden"/>
            </w:sdtPr>
            <w:sdtEndPr/>
            <w:sdtContent>
              <w:p w14:paraId="08BCEF73" w14:textId="77777777" w:rsidR="00033380" w:rsidRDefault="00033380" w:rsidP="00033380">
                <w:r w:rsidRPr="00A84E65">
                  <w:rPr>
                    <w:lang w:bidi="fr-FR"/>
                  </w:rPr>
                  <w:t>Plus de 7 ans d’expérience dans la programmation et le développement d’applications.</w:t>
                </w:r>
              </w:p>
            </w:sdtContent>
          </w:sdt>
        </w:tc>
      </w:tr>
    </w:tbl>
    <w:p w14:paraId="12828F09" w14:textId="77777777" w:rsidR="00033380" w:rsidRPr="00033380" w:rsidRDefault="00531C44" w:rsidP="00033380">
      <w:pPr>
        <w:pStyle w:val="Titre1"/>
      </w:pPr>
      <w:sdt>
        <w:sdtPr>
          <w:alias w:val="Compétences en informatique :"/>
          <w:tag w:val="Compétences en informatique :"/>
          <w:id w:val="1126435726"/>
          <w:placeholder>
            <w:docPart w:val="82D1AF85A9B6495AA7C0A31A610DA450"/>
          </w:placeholder>
          <w:temporary/>
          <w:showingPlcHdr/>
          <w15:appearance w15:val="hidden"/>
        </w:sdtPr>
        <w:sdtEndPr/>
        <w:sdtContent>
          <w:r w:rsidR="00033380">
            <w:rPr>
              <w:lang w:bidi="fr-FR"/>
            </w:rPr>
            <w:t>Compétences en informatique</w:t>
          </w:r>
        </w:sdtContent>
      </w:sdt>
    </w:p>
    <w:p w14:paraId="35B606B7" w14:textId="77777777" w:rsidR="00033380" w:rsidRPr="00116379" w:rsidRDefault="00531C44" w:rsidP="00033380">
      <w:pPr>
        <w:pStyle w:val="Titre2"/>
      </w:pPr>
      <w:sdt>
        <w:sdtPr>
          <w:alias w:val="Langages :"/>
          <w:tag w:val="Langages :"/>
          <w:id w:val="1517655715"/>
          <w:placeholder>
            <w:docPart w:val="16D3182286E94E2F91226991FBFAD2D7"/>
          </w:placeholder>
          <w:temporary/>
          <w:showingPlcHdr/>
          <w15:appearance w15:val="hidden"/>
        </w:sdtPr>
        <w:sdtEndPr/>
        <w:sdtContent>
          <w:r w:rsidR="00033380" w:rsidRPr="00116379">
            <w:rPr>
              <w:lang w:bidi="fr-FR"/>
            </w:rPr>
            <w:t>Langages</w:t>
          </w:r>
        </w:sdtContent>
      </w:sdt>
    </w:p>
    <w:sdt>
      <w:sdtPr>
        <w:alias w:val="Entrez le langage 1 :"/>
        <w:tag w:val="Entrez le langage 1 :"/>
        <w:id w:val="1344586079"/>
        <w:placeholder>
          <w:docPart w:val="CCE1F785D8084367A3E0756018F7DC49"/>
        </w:placeholder>
        <w:temporary/>
        <w:showingPlcHdr/>
        <w15:appearance w15:val="hidden"/>
      </w:sdtPr>
      <w:sdtEndPr/>
      <w:sdtContent>
        <w:p w14:paraId="232C6809" w14:textId="77777777" w:rsidR="00033380" w:rsidRPr="00116379" w:rsidRDefault="00033380" w:rsidP="00033380">
          <w:pPr>
            <w:pStyle w:val="Paragraphedeliste"/>
          </w:pPr>
          <w:r w:rsidRPr="00116379">
            <w:rPr>
              <w:lang w:bidi="fr-FR"/>
            </w:rPr>
            <w:t>Très bonnes compétences en : Microsoft Visual C++® et C</w:t>
          </w:r>
        </w:p>
      </w:sdtContent>
    </w:sdt>
    <w:sdt>
      <w:sdtPr>
        <w:alias w:val="Entrez le langage 2 :"/>
        <w:tag w:val="Entrez le langage 2 :"/>
        <w:id w:val="-777723429"/>
        <w:placeholder>
          <w:docPart w:val="042F62C503224617AEDD8D3C2DD955CC"/>
        </w:placeholder>
        <w:temporary/>
        <w:showingPlcHdr/>
        <w15:appearance w15:val="hidden"/>
      </w:sdtPr>
      <w:sdtEndPr/>
      <w:sdtContent>
        <w:p w14:paraId="799FD4AB" w14:textId="77777777" w:rsidR="00033380" w:rsidRDefault="00033380" w:rsidP="00033380">
          <w:pPr>
            <w:pStyle w:val="Paragraphedeliste"/>
          </w:pPr>
          <w:r w:rsidRPr="00116379">
            <w:rPr>
              <w:lang w:bidi="fr-FR"/>
            </w:rPr>
            <w:t>Bonne maîtrise de : C#, Microsoft Visual Basic</w:t>
          </w:r>
          <w:r>
            <w:rPr>
              <w:rFonts w:cs="Tahoma"/>
              <w:lang w:bidi="fr-FR"/>
            </w:rPr>
            <w:t>®</w:t>
          </w:r>
          <w:r w:rsidRPr="00116379">
            <w:rPr>
              <w:lang w:bidi="fr-FR"/>
            </w:rPr>
            <w:t>, Java</w:t>
          </w:r>
        </w:p>
      </w:sdtContent>
    </w:sdt>
    <w:p w14:paraId="03AE9531" w14:textId="77777777" w:rsidR="00033380" w:rsidRDefault="00531C44" w:rsidP="00033380">
      <w:pPr>
        <w:pStyle w:val="Titre2"/>
      </w:pPr>
      <w:sdt>
        <w:sdtPr>
          <w:alias w:val="Logiciel :"/>
          <w:tag w:val="Logiciel :"/>
          <w:id w:val="-169031688"/>
          <w:placeholder>
            <w:docPart w:val="77ADF99210DF46B5AA44FF31237C6E41"/>
          </w:placeholder>
          <w:temporary/>
          <w:showingPlcHdr/>
          <w15:appearance w15:val="hidden"/>
        </w:sdtPr>
        <w:sdtEndPr/>
        <w:sdtContent>
          <w:r w:rsidR="00033380">
            <w:rPr>
              <w:lang w:bidi="fr-FR"/>
            </w:rPr>
            <w:t>Logiciel</w:t>
          </w:r>
        </w:sdtContent>
      </w:sdt>
    </w:p>
    <w:sdt>
      <w:sdtPr>
        <w:alias w:val="Entrez le logiciel connu 1 :"/>
        <w:tag w:val="Entrez le logiciel connu 1 :"/>
        <w:id w:val="-522627645"/>
        <w:placeholder>
          <w:docPart w:val="5FB7B8D0E80E43AA8C80E9319900B801"/>
        </w:placeholder>
        <w:temporary/>
        <w:showingPlcHdr/>
        <w15:appearance w15:val="hidden"/>
      </w:sdtPr>
      <w:sdtEndPr/>
      <w:sdtContent>
        <w:p w14:paraId="5B9E3006" w14:textId="77777777" w:rsidR="00033380" w:rsidRDefault="00033380" w:rsidP="00033380">
          <w:pPr>
            <w:pStyle w:val="Paragraphedeliste"/>
          </w:pPr>
          <w:r>
            <w:rPr>
              <w:lang w:bidi="fr-FR"/>
            </w:rPr>
            <w:t>Base de données : Microsoft SQL Server et Microsoft Access</w:t>
          </w:r>
        </w:p>
      </w:sdtContent>
    </w:sdt>
    <w:sdt>
      <w:sdtPr>
        <w:alias w:val="Entrez le logiciel connu 2 :"/>
        <w:tag w:val="Entrez le logiciel connu 2 :"/>
        <w:id w:val="2495819"/>
        <w:placeholder>
          <w:docPart w:val="FEA3BB11FC8346E4AE164E4E673C91F7"/>
        </w:placeholder>
        <w:temporary/>
        <w:showingPlcHdr/>
        <w15:appearance w15:val="hidden"/>
      </w:sdtPr>
      <w:sdtEndPr/>
      <w:sdtContent>
        <w:p w14:paraId="5EA52AFF" w14:textId="77777777" w:rsidR="00033380" w:rsidRPr="003F0670" w:rsidRDefault="00033380" w:rsidP="00033380">
          <w:pPr>
            <w:pStyle w:val="Paragraphedeliste"/>
            <w:rPr>
              <w:lang w:val="en-US"/>
            </w:rPr>
          </w:pPr>
          <w:r>
            <w:rPr>
              <w:lang w:bidi="fr-FR"/>
            </w:rPr>
            <w:t>Plateformes : Microsoft Windows</w:t>
          </w:r>
          <w:r>
            <w:rPr>
              <w:rFonts w:cs="Tahoma"/>
              <w:lang w:bidi="fr-FR"/>
            </w:rPr>
            <w:t>®</w:t>
          </w:r>
          <w:r>
            <w:rPr>
              <w:lang w:bidi="fr-FR"/>
            </w:rPr>
            <w:t xml:space="preserve"> XP et Microsoft Windows 7</w:t>
          </w:r>
        </w:p>
      </w:sdtContent>
    </w:sdt>
    <w:p w14:paraId="016F6A28" w14:textId="77777777" w:rsidR="00033380" w:rsidRDefault="00531C44" w:rsidP="00033380">
      <w:pPr>
        <w:pStyle w:val="Titre1"/>
      </w:pPr>
      <w:sdt>
        <w:sdtPr>
          <w:alias w:val="Expérience :"/>
          <w:tag w:val="Expérience :"/>
          <w:id w:val="1922599604"/>
          <w:placeholder>
            <w:docPart w:val="B69DECB1959C43D08953C7BA91670CF4"/>
          </w:placeholder>
          <w:temporary/>
          <w:showingPlcHdr/>
          <w15:appearance w15:val="hidden"/>
        </w:sdtPr>
        <w:sdtEndPr/>
        <w:sdtContent>
          <w:r w:rsidR="00033380">
            <w:rPr>
              <w:lang w:bidi="fr-FR"/>
            </w:rPr>
            <w:t>Expérience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Tableau de disposition"/>
      </w:tblPr>
      <w:tblGrid>
        <w:gridCol w:w="6176"/>
        <w:gridCol w:w="2130"/>
      </w:tblGrid>
      <w:tr w:rsidR="00300698" w:rsidRPr="00DE7766" w14:paraId="1A8A3390" w14:textId="77777777" w:rsidTr="005C0355">
        <w:trPr>
          <w:trHeight w:val="216"/>
        </w:trPr>
        <w:sdt>
          <w:sdtPr>
            <w:alias w:val="Entrez l’intitulé de poste 1 :"/>
            <w:tag w:val="Entrez l’intitulé de poste 1 :"/>
            <w:id w:val="2495877"/>
            <w:placeholder>
              <w:docPart w:val="4AC2434AFC604F3FAD6B28E108E9B69C"/>
            </w:placeholder>
            <w:temporary/>
            <w:showingPlcHdr/>
            <w15:appearance w15:val="hidden"/>
          </w:sdtPr>
          <w:sdtEndPr/>
          <w:sdtContent>
            <w:tc>
              <w:tcPr>
                <w:tcW w:w="6427" w:type="dxa"/>
              </w:tcPr>
              <w:p w14:paraId="2A483B20" w14:textId="77777777" w:rsidR="00300698" w:rsidRPr="00DE7766" w:rsidRDefault="00300698" w:rsidP="007D5AB6">
                <w:pPr>
                  <w:pStyle w:val="Titre2"/>
                </w:pPr>
                <w:r>
                  <w:rPr>
                    <w:lang w:bidi="fr-FR"/>
                  </w:rPr>
                  <w:t>Analyste programmeur</w:t>
                </w:r>
              </w:p>
            </w:tc>
          </w:sdtContent>
        </w:sdt>
        <w:sdt>
          <w:sdtPr>
            <w:alias w:val="Entrez la date :"/>
            <w:tag w:val="Entrez la date :"/>
            <w:id w:val="2495847"/>
            <w:placeholder>
              <w:docPart w:val="D154E682E102455ABCFF441944635CE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13" w:type="dxa"/>
              </w:tcPr>
              <w:p w14:paraId="3011161D" w14:textId="77777777" w:rsidR="00300698" w:rsidRPr="00DE7766" w:rsidRDefault="00300698" w:rsidP="007D5AB6">
                <w:pPr>
                  <w:pStyle w:val="Dates"/>
                </w:pPr>
                <w:r>
                  <w:rPr>
                    <w:lang w:bidi="fr-FR"/>
                  </w:rPr>
                  <w:t>Dates</w:t>
                </w:r>
              </w:p>
            </w:tc>
          </w:sdtContent>
        </w:sdt>
      </w:tr>
    </w:tbl>
    <w:sdt>
      <w:sdtPr>
        <w:alias w:val="Entrez le nom de la société :"/>
        <w:tag w:val="Entrez le nom de la société :"/>
        <w:id w:val="635924688"/>
        <w:placeholder>
          <w:docPart w:val="D2C2603916EA41EF83180C4ACDCC6D53"/>
        </w:placeholder>
        <w:temporary/>
        <w:showingPlcHdr/>
        <w15:appearance w15:val="hidden"/>
      </w:sdtPr>
      <w:sdtEndPr/>
      <w:sdtContent>
        <w:p w14:paraId="42E8CF0D" w14:textId="77777777" w:rsidR="00033380" w:rsidRPr="00D97489" w:rsidRDefault="00033380" w:rsidP="00033380">
          <w:pPr>
            <w:pStyle w:val="Lieu"/>
          </w:pPr>
          <w:r>
            <w:rPr>
              <w:lang w:bidi="fr-FR"/>
            </w:rPr>
            <w:t>Nom de la société</w:t>
          </w:r>
        </w:p>
      </w:sdtContent>
    </w:sdt>
    <w:sdt>
      <w:sdtPr>
        <w:alias w:val="Entrez le rôle ou la responsabilité 1 :"/>
        <w:tag w:val="Entrez le rôle ou la responsabilité 1 :"/>
        <w:id w:val="891391825"/>
        <w:placeholder>
          <w:docPart w:val="1A95915B19DC47A4AE809508C1D2F645"/>
        </w:placeholder>
        <w:temporary/>
        <w:showingPlcHdr/>
        <w15:appearance w15:val="hidden"/>
      </w:sdtPr>
      <w:sdtEndPr/>
      <w:sdtContent>
        <w:p w14:paraId="785BFC99" w14:textId="77777777" w:rsidR="00033380" w:rsidRPr="0010077D" w:rsidRDefault="00033380" w:rsidP="00033380">
          <w:pPr>
            <w:pStyle w:val="Paragraphedeliste"/>
          </w:pPr>
          <w:r w:rsidRPr="00D4662D">
            <w:rPr>
              <w:lang w:bidi="fr-FR"/>
            </w:rPr>
            <w:t>Chargé principalement de la conception et du développement du code serveur.</w:t>
          </w:r>
        </w:p>
      </w:sdtContent>
    </w:sdt>
    <w:sdt>
      <w:sdtPr>
        <w:alias w:val="Entrez le rôle ou la responsabilité 2 :"/>
        <w:tag w:val="Entrez le rôle ou la responsabilité 2 :"/>
        <w:id w:val="1891684974"/>
        <w:placeholder>
          <w:docPart w:val="91C4DA7E5E4D46D390AD557EEA2BCFC2"/>
        </w:placeholder>
        <w:temporary/>
        <w:showingPlcHdr/>
        <w15:appearance w15:val="hidden"/>
      </w:sdtPr>
      <w:sdtEndPr/>
      <w:sdtContent>
        <w:p w14:paraId="7BF67E0D" w14:textId="77777777" w:rsidR="00033380" w:rsidRPr="0010077D" w:rsidRDefault="00033380" w:rsidP="00033380">
          <w:pPr>
            <w:pStyle w:val="Paragraphedeliste"/>
          </w:pPr>
          <w:r w:rsidRPr="00D4662D">
            <w:rPr>
              <w:lang w:bidi="fr-FR"/>
            </w:rPr>
            <w:t>Développement et test du nouveau système de création de rapports financiers à l’aide de Visual Basic.</w:t>
          </w:r>
        </w:p>
      </w:sdtContent>
    </w:sdt>
    <w:sdt>
      <w:sdtPr>
        <w:alias w:val="Entrez le rôle ou la responsabilité 3 :"/>
        <w:tag w:val="Entrez le rôle ou la responsabilité 3 :"/>
        <w:id w:val="954222626"/>
        <w:placeholder>
          <w:docPart w:val="8C82A1611CC74AE49010EE1D843982A5"/>
        </w:placeholder>
        <w:temporary/>
        <w:showingPlcHdr/>
        <w15:appearance w15:val="hidden"/>
      </w:sdtPr>
      <w:sdtEndPr/>
      <w:sdtContent>
        <w:p w14:paraId="3A4EBE52" w14:textId="77777777" w:rsidR="00300698" w:rsidRDefault="00033380" w:rsidP="00300698">
          <w:pPr>
            <w:pStyle w:val="Paragraphedeliste"/>
          </w:pPr>
          <w:r w:rsidRPr="00D4662D">
            <w:rPr>
              <w:lang w:bidi="fr-FR"/>
            </w:rPr>
            <w:t>Modifications liées au passage à l’an 2000 sur les logiciels financiers existants.</w:t>
          </w:r>
        </w:p>
      </w:sdtContent>
    </w:sdt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Tableau de disposition"/>
      </w:tblPr>
      <w:tblGrid>
        <w:gridCol w:w="6176"/>
        <w:gridCol w:w="2130"/>
      </w:tblGrid>
      <w:tr w:rsidR="00300698" w:rsidRPr="00DE7766" w14:paraId="5D43F8DE" w14:textId="77777777" w:rsidTr="005C0355">
        <w:trPr>
          <w:trHeight w:val="216"/>
        </w:trPr>
        <w:sdt>
          <w:sdtPr>
            <w:alias w:val="Entrez l’intitulé du poste 2 :"/>
            <w:tag w:val="Entrez l’intitulé du poste 2 :"/>
            <w:id w:val="-1875604801"/>
            <w:placeholder>
              <w:docPart w:val="E91458D9422948E5A2A2AAE244325650"/>
            </w:placeholder>
            <w:temporary/>
            <w:showingPlcHdr/>
            <w15:appearance w15:val="hidden"/>
          </w:sdtPr>
          <w:sdtEndPr/>
          <w:sdtContent>
            <w:tc>
              <w:tcPr>
                <w:tcW w:w="6427" w:type="dxa"/>
              </w:tcPr>
              <w:p w14:paraId="79E82488" w14:textId="77777777" w:rsidR="00300698" w:rsidRPr="00DE7766" w:rsidRDefault="00300698" w:rsidP="00A25C5F">
                <w:pPr>
                  <w:pStyle w:val="Titre2"/>
                </w:pPr>
                <w:r>
                  <w:rPr>
                    <w:lang w:bidi="fr-FR"/>
                  </w:rPr>
                  <w:t>Analyste programmeur</w:t>
                </w:r>
              </w:p>
            </w:tc>
          </w:sdtContent>
        </w:sdt>
        <w:sdt>
          <w:sdtPr>
            <w:alias w:val="Entrez la date :"/>
            <w:tag w:val="Entrez la date :"/>
            <w:id w:val="251164981"/>
            <w:placeholder>
              <w:docPart w:val="C1E60C3FA4F64A05B029C5BCD9FA19F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13" w:type="dxa"/>
              </w:tcPr>
              <w:p w14:paraId="59CE5FF4" w14:textId="77777777" w:rsidR="00300698" w:rsidRPr="00DE7766" w:rsidRDefault="00300698" w:rsidP="00A25C5F">
                <w:pPr>
                  <w:pStyle w:val="Dates"/>
                </w:pPr>
                <w:r>
                  <w:rPr>
                    <w:lang w:bidi="fr-FR"/>
                  </w:rPr>
                  <w:t>Dates</w:t>
                </w:r>
              </w:p>
            </w:tc>
          </w:sdtContent>
        </w:sdt>
      </w:tr>
    </w:tbl>
    <w:sdt>
      <w:sdtPr>
        <w:alias w:val="Entrez le nom de la société :"/>
        <w:tag w:val="Entrez le nom de la société :"/>
        <w:id w:val="1204446303"/>
        <w:placeholder>
          <w:docPart w:val="F94849412F384156B288984AA1E0B389"/>
        </w:placeholder>
        <w:temporary/>
        <w:showingPlcHdr/>
        <w15:appearance w15:val="hidden"/>
      </w:sdtPr>
      <w:sdtEndPr/>
      <w:sdtContent>
        <w:p w14:paraId="13AF45B3" w14:textId="77777777" w:rsidR="00300698" w:rsidRPr="00D97489" w:rsidRDefault="00300698" w:rsidP="00300698">
          <w:pPr>
            <w:pStyle w:val="Lieu"/>
          </w:pPr>
          <w:r>
            <w:rPr>
              <w:lang w:bidi="fr-FR"/>
            </w:rPr>
            <w:t>Nom de la société</w:t>
          </w:r>
        </w:p>
      </w:sdtContent>
    </w:sdt>
    <w:sdt>
      <w:sdtPr>
        <w:alias w:val="Entrez le rôle ou la responsabilité 1 :"/>
        <w:tag w:val="Entrez le rôle ou la responsabilité 1 :"/>
        <w:id w:val="-294067002"/>
        <w:placeholder>
          <w:docPart w:val="2D5BC9BC7345448D8B82A321856146EA"/>
        </w:placeholder>
        <w:temporary/>
        <w:showingPlcHdr/>
        <w15:appearance w15:val="hidden"/>
      </w:sdtPr>
      <w:sdtEndPr/>
      <w:sdtContent>
        <w:p w14:paraId="4611B0D4" w14:textId="77777777" w:rsidR="00300698" w:rsidRPr="0010077D" w:rsidRDefault="000701B2" w:rsidP="00300698">
          <w:pPr>
            <w:pStyle w:val="Paragraphedeliste"/>
          </w:pPr>
          <w:r>
            <w:rPr>
              <w:lang w:bidi="fr-FR"/>
            </w:rPr>
            <w:t>Développement de plans de test en ligne et par lots en utilisant les dates de test critiques du passage à l’an 2000.</w:t>
          </w:r>
        </w:p>
      </w:sdtContent>
    </w:sdt>
    <w:sdt>
      <w:sdtPr>
        <w:alias w:val="Entrez le rôle ou la responsabilité 2 :"/>
        <w:tag w:val="Entrez le rôle ou la responsabilité 2 :"/>
        <w:id w:val="-502580110"/>
        <w:placeholder>
          <w:docPart w:val="EBD62BF6E2784A03872D8342E200772A"/>
        </w:placeholder>
        <w:temporary/>
        <w:showingPlcHdr/>
        <w15:appearance w15:val="hidden"/>
      </w:sdtPr>
      <w:sdtEndPr/>
      <w:sdtContent>
        <w:p w14:paraId="2FB995D3" w14:textId="77777777" w:rsidR="00300698" w:rsidRPr="0010077D" w:rsidRDefault="000701B2" w:rsidP="00300698">
          <w:pPr>
            <w:pStyle w:val="Paragraphedeliste"/>
          </w:pPr>
          <w:r>
            <w:rPr>
              <w:lang w:bidi="fr-FR"/>
            </w:rPr>
            <w:t>Développement et test du nouveau système de gestion des stocks à l’aide de C++.</w:t>
          </w:r>
        </w:p>
      </w:sdtContent>
    </w:sdt>
    <w:sdt>
      <w:sdtPr>
        <w:alias w:val="Entrez le rôle ou la responsabilité 3 :"/>
        <w:tag w:val="Entrez le rôle ou la responsabilité 3 :"/>
        <w:id w:val="569692037"/>
        <w:placeholder>
          <w:docPart w:val="D4ED417836BD40B6AA14813F1190EFCF"/>
        </w:placeholder>
        <w:temporary/>
        <w:showingPlcHdr/>
        <w15:appearance w15:val="hidden"/>
      </w:sdtPr>
      <w:sdtEndPr/>
      <w:sdtContent>
        <w:p w14:paraId="7DB58D33" w14:textId="77777777" w:rsidR="00300698" w:rsidRDefault="000701B2" w:rsidP="00300698">
          <w:pPr>
            <w:pStyle w:val="Paragraphedeliste"/>
          </w:pPr>
          <w:r>
            <w:rPr>
              <w:lang w:bidi="fr-FR"/>
            </w:rPr>
            <w:t>Modification et test du système de traitement des commandes à l’aide de C++.</w:t>
          </w:r>
        </w:p>
      </w:sdtContent>
    </w:sdt>
    <w:tbl>
      <w:tblPr>
        <w:tblW w:w="5000" w:type="pct"/>
        <w:tblLayout w:type="fixed"/>
        <w:tblLook w:val="0600" w:firstRow="0" w:lastRow="0" w:firstColumn="0" w:lastColumn="0" w:noHBand="1" w:noVBand="1"/>
        <w:tblDescription w:val="Tableau de disposition"/>
      </w:tblPr>
      <w:tblGrid>
        <w:gridCol w:w="6229"/>
        <w:gridCol w:w="2077"/>
      </w:tblGrid>
      <w:tr w:rsidR="00300698" w:rsidRPr="00DE7766" w14:paraId="78A0098C" w14:textId="77777777" w:rsidTr="005C0355">
        <w:trPr>
          <w:trHeight w:val="216"/>
        </w:trPr>
        <w:sdt>
          <w:sdtPr>
            <w:alias w:val="Entrez l’intitulé du poste 3 :"/>
            <w:tag w:val="Entrez l’intitulé du poste 3 :"/>
            <w:id w:val="2496161"/>
            <w:placeholder>
              <w:docPart w:val="E7348F45EAD84172A8D16B82DA87E5C8"/>
            </w:placeholder>
            <w:temporary/>
            <w:showingPlcHdr/>
            <w15:appearance w15:val="hidden"/>
          </w:sdtPr>
          <w:sdtEndPr/>
          <w:sdtContent>
            <w:tc>
              <w:tcPr>
                <w:tcW w:w="6485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left w:w="0" w:type="dxa"/>
                  <w:right w:w="115" w:type="dxa"/>
                </w:tcMar>
              </w:tcPr>
              <w:p w14:paraId="38F6DDA8" w14:textId="77777777" w:rsidR="00300698" w:rsidRPr="00D97489" w:rsidRDefault="00300698" w:rsidP="007D5AB6">
                <w:pPr>
                  <w:pStyle w:val="Titre2"/>
                </w:pPr>
                <w:r>
                  <w:rPr>
                    <w:lang w:bidi="fr-FR"/>
                  </w:rPr>
                  <w:t>Spécialiste des systèmes d’information</w:t>
                </w:r>
              </w:p>
            </w:tc>
          </w:sdtContent>
        </w:sdt>
        <w:sdt>
          <w:sdtPr>
            <w:alias w:val="Entrez la date :"/>
            <w:tag w:val="Entrez la date :"/>
            <w:id w:val="2495875"/>
            <w:placeholder>
              <w:docPart w:val="277EBFC39BC54D9AAC2BE9241119A28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1A240E2" w14:textId="77777777" w:rsidR="00300698" w:rsidRPr="00D97489" w:rsidRDefault="00300698" w:rsidP="006962EF">
                <w:pPr>
                  <w:pStyle w:val="Dates"/>
                </w:pPr>
                <w:r>
                  <w:rPr>
                    <w:lang w:bidi="fr-FR"/>
                  </w:rPr>
                  <w:t>Dates</w:t>
                </w:r>
              </w:p>
            </w:tc>
          </w:sdtContent>
        </w:sdt>
      </w:tr>
    </w:tbl>
    <w:sdt>
      <w:sdtPr>
        <w:alias w:val="Entrez le nom de la société :"/>
        <w:tag w:val="Entrez le nom de la société :"/>
        <w:id w:val="1285617151"/>
        <w:placeholder>
          <w:docPart w:val="11618633C69C4EE99F656923B099C4D8"/>
        </w:placeholder>
        <w:temporary/>
        <w:showingPlcHdr/>
        <w15:appearance w15:val="hidden"/>
      </w:sdtPr>
      <w:sdtEndPr/>
      <w:sdtContent>
        <w:p w14:paraId="2E9B2BFB" w14:textId="77777777" w:rsidR="00300698" w:rsidRDefault="00300698" w:rsidP="00300698">
          <w:pPr>
            <w:pStyle w:val="Lieu"/>
            <w:rPr>
              <w:i w:val="0"/>
            </w:rPr>
          </w:pPr>
          <w:r>
            <w:rPr>
              <w:lang w:bidi="fr-FR"/>
            </w:rPr>
            <w:t>Nom de la société</w:t>
          </w:r>
        </w:p>
      </w:sdtContent>
    </w:sdt>
    <w:sdt>
      <w:sdtPr>
        <w:alias w:val="Entrez le rôle ou la responsabilité 1 :"/>
        <w:tag w:val="Entrez le rôle ou la responsabilité 1 :"/>
        <w:id w:val="-1296137850"/>
        <w:placeholder>
          <w:docPart w:val="C8959B9B787F4B09BFB2FD1D723FD03F"/>
        </w:placeholder>
        <w:temporary/>
        <w:showingPlcHdr/>
        <w15:appearance w15:val="hidden"/>
      </w:sdtPr>
      <w:sdtEndPr/>
      <w:sdtContent>
        <w:p w14:paraId="11F31A39" w14:textId="77777777" w:rsidR="00300698" w:rsidRPr="00D4662D" w:rsidRDefault="00300698" w:rsidP="00300698">
          <w:pPr>
            <w:pStyle w:val="Paragraphedeliste"/>
          </w:pPr>
          <w:r w:rsidRPr="00D4662D">
            <w:rPr>
              <w:lang w:bidi="fr-FR"/>
            </w:rPr>
            <w:t>Conception orientée objet, programmation et support de l’implémentation pour le système de facturation client écrit en C++.</w:t>
          </w:r>
        </w:p>
      </w:sdtContent>
    </w:sdt>
    <w:sdt>
      <w:sdtPr>
        <w:alias w:val="Entrez le rôle ou la responsabilité 2 :"/>
        <w:tag w:val="Entrez le rôle ou la responsabilité 2 :"/>
        <w:id w:val="1280141589"/>
        <w:placeholder>
          <w:docPart w:val="0761B9B8376347179930B9724042B7D3"/>
        </w:placeholder>
        <w:temporary/>
        <w:showingPlcHdr/>
        <w15:appearance w15:val="hidden"/>
      </w:sdtPr>
      <w:sdtEndPr/>
      <w:sdtContent>
        <w:p w14:paraId="3641AE9C" w14:textId="77777777" w:rsidR="00300698" w:rsidRPr="00D4662D" w:rsidRDefault="00300698" w:rsidP="00300698">
          <w:pPr>
            <w:pStyle w:val="Paragraphedeliste"/>
          </w:pPr>
          <w:r w:rsidRPr="00D4662D">
            <w:rPr>
              <w:lang w:bidi="fr-FR"/>
            </w:rPr>
            <w:t>Préparation des plans et données de test, et de la documentation utilisateur du système de facturation client.</w:t>
          </w:r>
        </w:p>
      </w:sdtContent>
    </w:sdt>
    <w:sdt>
      <w:sdtPr>
        <w:alias w:val="Entrez le rôle ou la responsabilité 3 :"/>
        <w:tag w:val="Entrez le rôle ou la responsabilité 3 :"/>
        <w:id w:val="-1774696893"/>
        <w:placeholder>
          <w:docPart w:val="35B3909FDCD74734B1AE1E6566C2AA1A"/>
        </w:placeholder>
        <w:temporary/>
        <w:showingPlcHdr/>
        <w15:appearance w15:val="hidden"/>
      </w:sdtPr>
      <w:sdtEndPr/>
      <w:sdtContent>
        <w:p w14:paraId="10D46F77" w14:textId="77777777" w:rsidR="00300698" w:rsidRDefault="00300698" w:rsidP="00300698">
          <w:pPr>
            <w:pStyle w:val="Paragraphedeliste"/>
          </w:pPr>
          <w:r w:rsidRPr="00D4662D">
            <w:rPr>
              <w:lang w:bidi="fr-FR"/>
            </w:rPr>
            <w:t>Résolution des problèmes de matériel avec les disques durs à tolérance de panne.</w:t>
          </w:r>
        </w:p>
      </w:sdtContent>
    </w:sdt>
    <w:p w14:paraId="40C4E513" w14:textId="77777777" w:rsidR="00300698" w:rsidRDefault="00531C44" w:rsidP="00300698">
      <w:pPr>
        <w:pStyle w:val="Titre1"/>
      </w:pPr>
      <w:sdt>
        <w:sdtPr>
          <w:alias w:val="Formation :"/>
          <w:tag w:val="Formation :"/>
          <w:id w:val="1516970808"/>
          <w:placeholder>
            <w:docPart w:val="AF12D392BF434D008D8763D5A52D377D"/>
          </w:placeholder>
          <w:temporary/>
          <w:showingPlcHdr/>
          <w15:appearance w15:val="hidden"/>
        </w:sdtPr>
        <w:sdtEndPr/>
        <w:sdtContent>
          <w:r w:rsidR="00300698">
            <w:rPr>
              <w:lang w:bidi="fr-FR"/>
            </w:rPr>
            <w:t>Formation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eau de disposition"/>
      </w:tblPr>
      <w:tblGrid>
        <w:gridCol w:w="6234"/>
        <w:gridCol w:w="2072"/>
      </w:tblGrid>
      <w:tr w:rsidR="00300698" w:rsidRPr="00DE7766" w14:paraId="08E8F2E1" w14:textId="77777777" w:rsidTr="005C0355">
        <w:trPr>
          <w:trHeight w:val="216"/>
        </w:trPr>
        <w:tc>
          <w:tcPr>
            <w:tcW w:w="6485" w:type="dxa"/>
          </w:tcPr>
          <w:sdt>
            <w:sdtPr>
              <w:alias w:val="Entrez le nom de l’établissement d’enseignement supérieur :"/>
              <w:tag w:val="Entrez le nom de l’établissement d’enseignement supérieur :"/>
              <w:id w:val="2496275"/>
              <w:placeholder>
                <w:docPart w:val="483C1B2AEBA240A2BEF9357796A84D59"/>
              </w:placeholder>
              <w:temporary/>
              <w:showingPlcHdr/>
              <w15:appearance w15:val="hidden"/>
            </w:sdtPr>
            <w:sdtEndPr/>
            <w:sdtContent>
              <w:p w14:paraId="5C94D042" w14:textId="77777777" w:rsidR="00300698" w:rsidRDefault="00300698" w:rsidP="007D5AB6">
                <w:pPr>
                  <w:pStyle w:val="Titre2"/>
                </w:pPr>
                <w:r>
                  <w:rPr>
                    <w:lang w:bidi="fr-FR"/>
                  </w:rPr>
                  <w:t>Nom de l’établissement d’enseignement supérieur</w:t>
                </w:r>
              </w:p>
            </w:sdtContent>
          </w:sdt>
          <w:sdt>
            <w:sdtPr>
              <w:alias w:val="Entrez la ville et le département :"/>
              <w:tag w:val="Entrez la ville et le département :"/>
              <w:id w:val="2496302"/>
              <w:placeholder>
                <w:docPart w:val="D267FE44D7CD40E087D0B57E14BF0460"/>
              </w:placeholder>
              <w:temporary/>
              <w:showingPlcHdr/>
              <w15:appearance w15:val="hidden"/>
            </w:sdtPr>
            <w:sdtEndPr/>
            <w:sdtContent>
              <w:p w14:paraId="54066352" w14:textId="77777777" w:rsidR="00D3324E" w:rsidRDefault="00AA1ACB" w:rsidP="00AA1ACB">
                <w:pPr>
                  <w:pStyle w:val="Lieu"/>
                </w:pPr>
                <w:r>
                  <w:rPr>
                    <w:lang w:bidi="fr-FR"/>
                  </w:rPr>
                  <w:t>Ville, Département</w:t>
                </w:r>
              </w:p>
            </w:sdtContent>
          </w:sdt>
          <w:p w14:paraId="141D177C" w14:textId="77777777" w:rsidR="00AA1ACB" w:rsidRPr="00AA1ACB" w:rsidRDefault="00531C44" w:rsidP="00D3324E">
            <w:pPr>
              <w:pStyle w:val="Paragraphedeliste"/>
            </w:pPr>
            <w:sdt>
              <w:sdtPr>
                <w:alias w:val="Entrez le diplôme obtenu :"/>
                <w:tag w:val="Entrez le diplôme obtenu :"/>
                <w:id w:val="982970693"/>
                <w:placeholder>
                  <w:docPart w:val="B886C1EA26C344B594F4FADC6109F804"/>
                </w:placeholder>
                <w:temporary/>
                <w:showingPlcHdr/>
                <w15:appearance w15:val="hidden"/>
              </w:sdtPr>
              <w:sdtEndPr/>
              <w:sdtContent>
                <w:r w:rsidR="00D3324E">
                  <w:rPr>
                    <w:lang w:bidi="fr-FR"/>
                  </w:rPr>
                  <w:t>Diplôme obtenu</w:t>
                </w:r>
              </w:sdtContent>
            </w:sdt>
          </w:p>
        </w:tc>
        <w:sdt>
          <w:sdtPr>
            <w:alias w:val="Entrez la date :"/>
            <w:tag w:val="Entrez la date :"/>
            <w:id w:val="2495876"/>
            <w:placeholder>
              <w:docPart w:val="D6AB259C316F40EFB00CF6859AC6813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5" w:type="dxa"/>
              </w:tcPr>
              <w:p w14:paraId="3B1AA998" w14:textId="77777777" w:rsidR="00300698" w:rsidRPr="006962EF" w:rsidRDefault="00300698" w:rsidP="006962EF">
                <w:pPr>
                  <w:pStyle w:val="Dates"/>
                </w:pPr>
                <w:r>
                  <w:rPr>
                    <w:lang w:bidi="fr-FR"/>
                  </w:rPr>
                  <w:t>Dates</w:t>
                </w:r>
              </w:p>
            </w:tc>
          </w:sdtContent>
        </w:sdt>
      </w:tr>
    </w:tbl>
    <w:p w14:paraId="6BBA603A" w14:textId="77777777" w:rsidR="00300698" w:rsidRPr="00DE7766" w:rsidRDefault="00300698" w:rsidP="00AA1ACB"/>
    <w:sectPr w:rsidR="00300698" w:rsidRPr="00DE7766" w:rsidSect="003F0670">
      <w:pgSz w:w="11906" w:h="16838" w:code="9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7F85F" w14:textId="77777777" w:rsidR="00531C44" w:rsidRDefault="00531C44" w:rsidP="00580C51">
      <w:pPr>
        <w:spacing w:before="0" w:after="0" w:line="240" w:lineRule="auto"/>
      </w:pPr>
      <w:r>
        <w:separator/>
      </w:r>
    </w:p>
  </w:endnote>
  <w:endnote w:type="continuationSeparator" w:id="0">
    <w:p w14:paraId="7D6BB284" w14:textId="77777777" w:rsidR="00531C44" w:rsidRDefault="00531C44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A7DA4" w14:textId="77777777" w:rsidR="00531C44" w:rsidRDefault="00531C44" w:rsidP="00580C51">
      <w:pPr>
        <w:spacing w:before="0" w:after="0" w:line="240" w:lineRule="auto"/>
      </w:pPr>
      <w:r>
        <w:separator/>
      </w:r>
    </w:p>
  </w:footnote>
  <w:footnote w:type="continuationSeparator" w:id="0">
    <w:p w14:paraId="388DCB5A" w14:textId="77777777" w:rsidR="00531C44" w:rsidRDefault="00531C44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CDE2B48"/>
    <w:multiLevelType w:val="hybridMultilevel"/>
    <w:tmpl w:val="33BAB884"/>
    <w:lvl w:ilvl="0" w:tplc="2014ED52">
      <w:start w:val="1"/>
      <w:numFmt w:val="bullet"/>
      <w:pStyle w:val="Paragraphede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962806575">
    <w:abstractNumId w:val="16"/>
  </w:num>
  <w:num w:numId="2" w16cid:durableId="783427192">
    <w:abstractNumId w:val="13"/>
  </w:num>
  <w:num w:numId="3" w16cid:durableId="141433026">
    <w:abstractNumId w:val="10"/>
  </w:num>
  <w:num w:numId="4" w16cid:durableId="2903472">
    <w:abstractNumId w:val="11"/>
  </w:num>
  <w:num w:numId="5" w16cid:durableId="851188990">
    <w:abstractNumId w:val="12"/>
  </w:num>
  <w:num w:numId="6" w16cid:durableId="1849909120">
    <w:abstractNumId w:val="15"/>
  </w:num>
  <w:num w:numId="7" w16cid:durableId="265695908">
    <w:abstractNumId w:val="14"/>
  </w:num>
  <w:num w:numId="8" w16cid:durableId="1621954047">
    <w:abstractNumId w:val="9"/>
  </w:num>
  <w:num w:numId="9" w16cid:durableId="263805382">
    <w:abstractNumId w:val="7"/>
  </w:num>
  <w:num w:numId="10" w16cid:durableId="1732969134">
    <w:abstractNumId w:val="6"/>
  </w:num>
  <w:num w:numId="11" w16cid:durableId="1703432700">
    <w:abstractNumId w:val="5"/>
  </w:num>
  <w:num w:numId="12" w16cid:durableId="1385450012">
    <w:abstractNumId w:val="4"/>
  </w:num>
  <w:num w:numId="13" w16cid:durableId="1586037975">
    <w:abstractNumId w:val="8"/>
  </w:num>
  <w:num w:numId="14" w16cid:durableId="343096652">
    <w:abstractNumId w:val="3"/>
  </w:num>
  <w:num w:numId="15" w16cid:durableId="1230576338">
    <w:abstractNumId w:val="2"/>
  </w:num>
  <w:num w:numId="16" w16cid:durableId="288317656">
    <w:abstractNumId w:val="1"/>
  </w:num>
  <w:num w:numId="17" w16cid:durableId="1163200491">
    <w:abstractNumId w:val="0"/>
  </w:num>
  <w:num w:numId="18" w16cid:durableId="1765876731">
    <w:abstractNumId w:val="17"/>
  </w:num>
  <w:num w:numId="19" w16cid:durableId="10795927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44"/>
    <w:rsid w:val="000022EB"/>
    <w:rsid w:val="000214BD"/>
    <w:rsid w:val="00033380"/>
    <w:rsid w:val="00034F0A"/>
    <w:rsid w:val="0006276C"/>
    <w:rsid w:val="000701B2"/>
    <w:rsid w:val="00075E73"/>
    <w:rsid w:val="00081583"/>
    <w:rsid w:val="000B0EE9"/>
    <w:rsid w:val="0010077D"/>
    <w:rsid w:val="00116379"/>
    <w:rsid w:val="0013567F"/>
    <w:rsid w:val="00165BAF"/>
    <w:rsid w:val="00177AA8"/>
    <w:rsid w:val="001B4B27"/>
    <w:rsid w:val="0025418C"/>
    <w:rsid w:val="00264F92"/>
    <w:rsid w:val="002911C8"/>
    <w:rsid w:val="002A0B18"/>
    <w:rsid w:val="00300698"/>
    <w:rsid w:val="00301257"/>
    <w:rsid w:val="00306C2A"/>
    <w:rsid w:val="00323AAA"/>
    <w:rsid w:val="00361AFB"/>
    <w:rsid w:val="003626D2"/>
    <w:rsid w:val="00374E86"/>
    <w:rsid w:val="00375877"/>
    <w:rsid w:val="003F0670"/>
    <w:rsid w:val="003F5303"/>
    <w:rsid w:val="0041118B"/>
    <w:rsid w:val="004D6619"/>
    <w:rsid w:val="00531C44"/>
    <w:rsid w:val="00557584"/>
    <w:rsid w:val="00580C51"/>
    <w:rsid w:val="005C0355"/>
    <w:rsid w:val="005C5D33"/>
    <w:rsid w:val="006962EF"/>
    <w:rsid w:val="006E2432"/>
    <w:rsid w:val="006F19E1"/>
    <w:rsid w:val="007001D6"/>
    <w:rsid w:val="00723045"/>
    <w:rsid w:val="00790D50"/>
    <w:rsid w:val="007A2F12"/>
    <w:rsid w:val="007C5B9E"/>
    <w:rsid w:val="007D5AB6"/>
    <w:rsid w:val="008639EB"/>
    <w:rsid w:val="00866CF9"/>
    <w:rsid w:val="008E18D5"/>
    <w:rsid w:val="0090731C"/>
    <w:rsid w:val="00907793"/>
    <w:rsid w:val="009077DC"/>
    <w:rsid w:val="00942976"/>
    <w:rsid w:val="009548CA"/>
    <w:rsid w:val="00987217"/>
    <w:rsid w:val="00A07D6A"/>
    <w:rsid w:val="00A84E65"/>
    <w:rsid w:val="00AA1ACB"/>
    <w:rsid w:val="00AC26FD"/>
    <w:rsid w:val="00AF0D04"/>
    <w:rsid w:val="00AF1168"/>
    <w:rsid w:val="00B54803"/>
    <w:rsid w:val="00B97A1E"/>
    <w:rsid w:val="00BB2B3D"/>
    <w:rsid w:val="00BC249D"/>
    <w:rsid w:val="00C069B4"/>
    <w:rsid w:val="00C302EE"/>
    <w:rsid w:val="00C55F0B"/>
    <w:rsid w:val="00C57C87"/>
    <w:rsid w:val="00CD22BE"/>
    <w:rsid w:val="00D3324E"/>
    <w:rsid w:val="00D449BA"/>
    <w:rsid w:val="00D4662D"/>
    <w:rsid w:val="00D720EA"/>
    <w:rsid w:val="00D97489"/>
    <w:rsid w:val="00DE7766"/>
    <w:rsid w:val="00E33FCE"/>
    <w:rsid w:val="00E64C2A"/>
    <w:rsid w:val="00E85ACE"/>
    <w:rsid w:val="00F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03714E"/>
  <w15:docId w15:val="{00C40B4B-6103-44AE-AD6F-3F195496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Titre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Titre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sid w:val="00DE7766"/>
    <w:rPr>
      <w:rFonts w:cs="Tahoma"/>
    </w:rPr>
  </w:style>
  <w:style w:type="paragraph" w:customStyle="1" w:styleId="Coordonnes">
    <w:name w:val="Coordonnées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ieu">
    <w:name w:val="Lieu"/>
    <w:basedOn w:val="Normal"/>
    <w:link w:val="Caractredemplacement"/>
    <w:uiPriority w:val="1"/>
    <w:unhideWhenUsed/>
    <w:qFormat/>
    <w:rsid w:val="00300698"/>
    <w:pPr>
      <w:ind w:left="432"/>
    </w:pPr>
    <w:rPr>
      <w:i/>
    </w:rPr>
  </w:style>
  <w:style w:type="character" w:customStyle="1" w:styleId="Caractredemplacement">
    <w:name w:val="Caractère d’emplacement"/>
    <w:basedOn w:val="Policepardfaut"/>
    <w:link w:val="Lieu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Textedelespacerserv">
    <w:name w:val="Placeholder Text"/>
    <w:basedOn w:val="Policepardfaut"/>
    <w:uiPriority w:val="99"/>
    <w:semiHidden/>
    <w:rsid w:val="00BB2B3D"/>
    <w:rPr>
      <w:color w:val="595959" w:themeColor="text1" w:themeTint="A6"/>
    </w:rPr>
  </w:style>
  <w:style w:type="paragraph" w:styleId="En-tte">
    <w:name w:val="header"/>
    <w:basedOn w:val="Normal"/>
    <w:link w:val="En-tteC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Grilledutableau">
    <w:name w:val="Table Grid"/>
    <w:basedOn w:val="Tableau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centr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Titre5Car">
    <w:name w:val="Titre 5 Car"/>
    <w:basedOn w:val="Policepardfaut"/>
    <w:link w:val="Titre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Titredulivre">
    <w:name w:val="Book Title"/>
    <w:basedOn w:val="Policepardfau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Lgende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Accentuation">
    <w:name w:val="Emphasis"/>
    <w:basedOn w:val="Policepardfaut"/>
    <w:semiHidden/>
    <w:unhideWhenUsed/>
    <w:qFormat/>
    <w:rsid w:val="00034F0A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Sansinterligne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lev">
    <w:name w:val="Strong"/>
    <w:basedOn w:val="Policepardfaut"/>
    <w:semiHidden/>
    <w:unhideWhenUsed/>
    <w:qFormat/>
    <w:rsid w:val="00034F0A"/>
    <w:rPr>
      <w:b/>
      <w:bCs/>
    </w:rPr>
  </w:style>
  <w:style w:type="paragraph" w:styleId="Sous-titre">
    <w:name w:val="Subtitle"/>
    <w:basedOn w:val="Normal"/>
    <w:next w:val="Normal"/>
    <w:link w:val="Sous-titreC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re">
    <w:name w:val="Title"/>
    <w:basedOn w:val="Normal"/>
    <w:next w:val="Normal"/>
    <w:link w:val="TitreC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ine\AppData\Roaming\Microsoft\Templates\CV%20de%20programmeur%20informatiq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F1E25A73954D9F9AFBE7D0617F02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D9A0A0-E5E0-4889-AD99-3A235B704E96}"/>
      </w:docPartPr>
      <w:docPartBody>
        <w:p w:rsidR="00000000" w:rsidRDefault="00B54871">
          <w:pPr>
            <w:pStyle w:val="53F1E25A73954D9F9AFBE7D0617F0223"/>
          </w:pPr>
          <w:r>
            <w:rPr>
              <w:lang w:bidi="fr-FR"/>
            </w:rPr>
            <w:t>Votre nom</w:t>
          </w:r>
        </w:p>
      </w:docPartBody>
    </w:docPart>
    <w:docPart>
      <w:docPartPr>
        <w:name w:val="EF358EBCE89B4EB4B0114D2B9ECA8E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F23B25-61D2-4896-8FFA-A95C82038E72}"/>
      </w:docPartPr>
      <w:docPartBody>
        <w:p w:rsidR="00000000" w:rsidRDefault="00B54871">
          <w:pPr>
            <w:pStyle w:val="EF358EBCE89B4EB4B0114D2B9ECA8EDC"/>
          </w:pPr>
          <w:r>
            <w:rPr>
              <w:lang w:bidi="fr-FR"/>
            </w:rPr>
            <w:t>Rue</w:t>
          </w:r>
        </w:p>
      </w:docPartBody>
    </w:docPart>
    <w:docPart>
      <w:docPartPr>
        <w:name w:val="0BD80711344F4FC29276F76D211D9C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CB75DD-FB78-4408-B0F4-331949A9FEA0}"/>
      </w:docPartPr>
      <w:docPartBody>
        <w:p w:rsidR="00000000" w:rsidRDefault="00B54871">
          <w:pPr>
            <w:pStyle w:val="0BD80711344F4FC29276F76D211D9C3C"/>
          </w:pPr>
          <w:r>
            <w:rPr>
              <w:lang w:bidi="fr-FR"/>
            </w:rPr>
            <w:t>Code postal, Ville</w:t>
          </w:r>
        </w:p>
      </w:docPartBody>
    </w:docPart>
    <w:docPart>
      <w:docPartPr>
        <w:name w:val="359358A2A9C041CF90002519961475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9A301B-A17F-4713-B93C-087E89724BB3}"/>
      </w:docPartPr>
      <w:docPartBody>
        <w:p w:rsidR="00000000" w:rsidRDefault="00B54871">
          <w:pPr>
            <w:pStyle w:val="359358A2A9C041CF90002519961475F3"/>
          </w:pPr>
          <w:r>
            <w:rPr>
              <w:lang w:bidi="fr-FR"/>
            </w:rPr>
            <w:t>Téléphone</w:t>
          </w:r>
        </w:p>
      </w:docPartBody>
    </w:docPart>
    <w:docPart>
      <w:docPartPr>
        <w:name w:val="EDE53322E6D841F385CA936F4FA1C3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2AC8FB-0AD9-4238-A6D6-FAA63A0F24C0}"/>
      </w:docPartPr>
      <w:docPartBody>
        <w:p w:rsidR="00000000" w:rsidRDefault="00B54871">
          <w:pPr>
            <w:pStyle w:val="EDE53322E6D841F385CA936F4FA1C309"/>
          </w:pPr>
          <w:r>
            <w:rPr>
              <w:lang w:bidi="fr-FR"/>
            </w:rPr>
            <w:t>Adresse de courrier</w:t>
          </w:r>
        </w:p>
      </w:docPartBody>
    </w:docPart>
    <w:docPart>
      <w:docPartPr>
        <w:name w:val="A182D41C1F244163BCB54233ACEEFD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3A769F-142E-4196-AF10-2BB678E69E8F}"/>
      </w:docPartPr>
      <w:docPartBody>
        <w:p w:rsidR="00000000" w:rsidRDefault="00B54871">
          <w:pPr>
            <w:pStyle w:val="A182D41C1F244163BCB54233ACEEFDB6"/>
          </w:pPr>
          <w:r>
            <w:rPr>
              <w:lang w:bidi="fr-FR"/>
            </w:rPr>
            <w:t>Résumé</w:t>
          </w:r>
        </w:p>
      </w:docPartBody>
    </w:docPart>
    <w:docPart>
      <w:docPartPr>
        <w:name w:val="6F20DC2B31CB42708219534F5F45E8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393DEA-4EE9-4090-9814-5688E306451D}"/>
      </w:docPartPr>
      <w:docPartBody>
        <w:p w:rsidR="00000000" w:rsidRDefault="00B54871">
          <w:pPr>
            <w:pStyle w:val="6F20DC2B31CB42708219534F5F45E8BE"/>
          </w:pPr>
          <w:r w:rsidRPr="00A84E65">
            <w:rPr>
              <w:lang w:bidi="fr-FR"/>
            </w:rPr>
            <w:t>Plus de 7 ans d’expérience dans la programmation et le développement d’applications.</w:t>
          </w:r>
        </w:p>
      </w:docPartBody>
    </w:docPart>
    <w:docPart>
      <w:docPartPr>
        <w:name w:val="82D1AF85A9B6495AA7C0A31A610DA4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C1E636-7EB1-4FBB-8AA5-746B12B8C4AB}"/>
      </w:docPartPr>
      <w:docPartBody>
        <w:p w:rsidR="00000000" w:rsidRDefault="00B54871">
          <w:pPr>
            <w:pStyle w:val="82D1AF85A9B6495AA7C0A31A610DA450"/>
          </w:pPr>
          <w:r>
            <w:rPr>
              <w:lang w:bidi="fr-FR"/>
            </w:rPr>
            <w:t>Compétences en informatique</w:t>
          </w:r>
        </w:p>
      </w:docPartBody>
    </w:docPart>
    <w:docPart>
      <w:docPartPr>
        <w:name w:val="16D3182286E94E2F91226991FBFAD2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97A2F6-61D7-4659-8768-9B645F3A4EE9}"/>
      </w:docPartPr>
      <w:docPartBody>
        <w:p w:rsidR="00000000" w:rsidRDefault="00B54871">
          <w:pPr>
            <w:pStyle w:val="16D3182286E94E2F91226991FBFAD2D7"/>
          </w:pPr>
          <w:r w:rsidRPr="00116379">
            <w:rPr>
              <w:lang w:bidi="fr-FR"/>
            </w:rPr>
            <w:t>Langages</w:t>
          </w:r>
        </w:p>
      </w:docPartBody>
    </w:docPart>
    <w:docPart>
      <w:docPartPr>
        <w:name w:val="CCE1F785D8084367A3E0756018F7DC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145CD9-3809-4D3C-B1E1-6D087CF78E0F}"/>
      </w:docPartPr>
      <w:docPartBody>
        <w:p w:rsidR="00000000" w:rsidRDefault="00B54871">
          <w:pPr>
            <w:pStyle w:val="CCE1F785D8084367A3E0756018F7DC49"/>
          </w:pPr>
          <w:r w:rsidRPr="00116379">
            <w:rPr>
              <w:lang w:bidi="fr-FR"/>
            </w:rPr>
            <w:t>Très bonnes compétences en : Microsoft Visual C++® et C</w:t>
          </w:r>
        </w:p>
      </w:docPartBody>
    </w:docPart>
    <w:docPart>
      <w:docPartPr>
        <w:name w:val="042F62C503224617AEDD8D3C2DD955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ED1AE4-5736-459B-A318-366AD8DD15C9}"/>
      </w:docPartPr>
      <w:docPartBody>
        <w:p w:rsidR="00000000" w:rsidRDefault="00B54871">
          <w:pPr>
            <w:pStyle w:val="042F62C503224617AEDD8D3C2DD955CC"/>
          </w:pPr>
          <w:r w:rsidRPr="00116379">
            <w:rPr>
              <w:lang w:bidi="fr-FR"/>
            </w:rPr>
            <w:t>Bonne maîtrise de : C#, Microsoft Visual Basic</w:t>
          </w:r>
          <w:r>
            <w:rPr>
              <w:rFonts w:cs="Tahoma"/>
              <w:lang w:bidi="fr-FR"/>
            </w:rPr>
            <w:t>®</w:t>
          </w:r>
          <w:r w:rsidRPr="00116379">
            <w:rPr>
              <w:lang w:bidi="fr-FR"/>
            </w:rPr>
            <w:t>, Java</w:t>
          </w:r>
        </w:p>
      </w:docPartBody>
    </w:docPart>
    <w:docPart>
      <w:docPartPr>
        <w:name w:val="77ADF99210DF46B5AA44FF31237C6E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73660F-D8D2-4165-B513-9C5F47BF5D7D}"/>
      </w:docPartPr>
      <w:docPartBody>
        <w:p w:rsidR="00000000" w:rsidRDefault="00B54871">
          <w:pPr>
            <w:pStyle w:val="77ADF99210DF46B5AA44FF31237C6E41"/>
          </w:pPr>
          <w:r>
            <w:rPr>
              <w:lang w:bidi="fr-FR"/>
            </w:rPr>
            <w:t>Logiciel</w:t>
          </w:r>
        </w:p>
      </w:docPartBody>
    </w:docPart>
    <w:docPart>
      <w:docPartPr>
        <w:name w:val="5FB7B8D0E80E43AA8C80E9319900B8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6C4E56-DD21-45DA-B015-085672D6BBE2}"/>
      </w:docPartPr>
      <w:docPartBody>
        <w:p w:rsidR="00000000" w:rsidRDefault="00B54871">
          <w:pPr>
            <w:pStyle w:val="5FB7B8D0E80E43AA8C80E9319900B801"/>
          </w:pPr>
          <w:r>
            <w:rPr>
              <w:lang w:bidi="fr-FR"/>
            </w:rPr>
            <w:t>Base de données : Microsoft SQL Server et Microsoft Access</w:t>
          </w:r>
        </w:p>
      </w:docPartBody>
    </w:docPart>
    <w:docPart>
      <w:docPartPr>
        <w:name w:val="FEA3BB11FC8346E4AE164E4E673C91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543246-098A-444B-B4BB-E2DFDB5A2FAA}"/>
      </w:docPartPr>
      <w:docPartBody>
        <w:p w:rsidR="00000000" w:rsidRDefault="00B54871">
          <w:pPr>
            <w:pStyle w:val="FEA3BB11FC8346E4AE164E4E673C91F7"/>
          </w:pPr>
          <w:r>
            <w:rPr>
              <w:lang w:bidi="fr-FR"/>
            </w:rPr>
            <w:t>Plateformes : Microsoft Windows</w:t>
          </w:r>
          <w:r>
            <w:rPr>
              <w:rFonts w:cs="Tahoma"/>
              <w:lang w:bidi="fr-FR"/>
            </w:rPr>
            <w:t>®</w:t>
          </w:r>
          <w:r>
            <w:rPr>
              <w:lang w:bidi="fr-FR"/>
            </w:rPr>
            <w:t xml:space="preserve"> XP et Microsoft Windows 7</w:t>
          </w:r>
        </w:p>
      </w:docPartBody>
    </w:docPart>
    <w:docPart>
      <w:docPartPr>
        <w:name w:val="B69DECB1959C43D08953C7BA91670C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23232C-2D0F-4083-B26C-B41726A2E9A7}"/>
      </w:docPartPr>
      <w:docPartBody>
        <w:p w:rsidR="00000000" w:rsidRDefault="00B54871">
          <w:pPr>
            <w:pStyle w:val="B69DECB1959C43D08953C7BA91670CF4"/>
          </w:pPr>
          <w:r>
            <w:rPr>
              <w:lang w:bidi="fr-FR"/>
            </w:rPr>
            <w:t>Expérience</w:t>
          </w:r>
        </w:p>
      </w:docPartBody>
    </w:docPart>
    <w:docPart>
      <w:docPartPr>
        <w:name w:val="4AC2434AFC604F3FAD6B28E108E9B6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EFCBA1-4FE9-422B-87BF-B45CDCC2990B}"/>
      </w:docPartPr>
      <w:docPartBody>
        <w:p w:rsidR="00000000" w:rsidRDefault="00B54871">
          <w:pPr>
            <w:pStyle w:val="4AC2434AFC604F3FAD6B28E108E9B69C"/>
          </w:pPr>
          <w:r>
            <w:rPr>
              <w:lang w:bidi="fr-FR"/>
            </w:rPr>
            <w:t>Analyste programmeur</w:t>
          </w:r>
        </w:p>
      </w:docPartBody>
    </w:docPart>
    <w:docPart>
      <w:docPartPr>
        <w:name w:val="D154E682E102455ABCFF441944635C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C8ADEE-2679-417D-9DB6-CE7F4FF55AB1}"/>
      </w:docPartPr>
      <w:docPartBody>
        <w:p w:rsidR="00000000" w:rsidRDefault="00B54871">
          <w:pPr>
            <w:pStyle w:val="D154E682E102455ABCFF441944635CEA"/>
          </w:pPr>
          <w:r>
            <w:rPr>
              <w:lang w:bidi="fr-FR"/>
            </w:rPr>
            <w:t>Dates</w:t>
          </w:r>
        </w:p>
      </w:docPartBody>
    </w:docPart>
    <w:docPart>
      <w:docPartPr>
        <w:name w:val="D2C2603916EA41EF83180C4ACDCC6D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2DF434-3751-49F5-822A-654F96BAAC35}"/>
      </w:docPartPr>
      <w:docPartBody>
        <w:p w:rsidR="00000000" w:rsidRDefault="00B54871">
          <w:pPr>
            <w:pStyle w:val="D2C2603916EA41EF83180C4ACDCC6D53"/>
          </w:pPr>
          <w:r>
            <w:rPr>
              <w:lang w:bidi="fr-FR"/>
            </w:rPr>
            <w:t>Nom de la société</w:t>
          </w:r>
        </w:p>
      </w:docPartBody>
    </w:docPart>
    <w:docPart>
      <w:docPartPr>
        <w:name w:val="1A95915B19DC47A4AE809508C1D2F6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14D04C-2622-4DE0-BB74-F8DDF107D605}"/>
      </w:docPartPr>
      <w:docPartBody>
        <w:p w:rsidR="00000000" w:rsidRDefault="00B54871">
          <w:pPr>
            <w:pStyle w:val="1A95915B19DC47A4AE809508C1D2F645"/>
          </w:pPr>
          <w:r w:rsidRPr="00D4662D">
            <w:rPr>
              <w:lang w:bidi="fr-FR"/>
            </w:rPr>
            <w:t>Chargé principalement de la conception et du développement du code serveur.</w:t>
          </w:r>
        </w:p>
      </w:docPartBody>
    </w:docPart>
    <w:docPart>
      <w:docPartPr>
        <w:name w:val="91C4DA7E5E4D46D390AD557EEA2BCF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31BEE0-B5D5-4DF7-8DEE-8B8FF54A7D96}"/>
      </w:docPartPr>
      <w:docPartBody>
        <w:p w:rsidR="00000000" w:rsidRDefault="00B54871">
          <w:pPr>
            <w:pStyle w:val="91C4DA7E5E4D46D390AD557EEA2BCFC2"/>
          </w:pPr>
          <w:r w:rsidRPr="00D4662D">
            <w:rPr>
              <w:lang w:bidi="fr-FR"/>
            </w:rPr>
            <w:t>Développement et test du nouveau système de création de rapports financiers à l’aide de Visual Basic.</w:t>
          </w:r>
        </w:p>
      </w:docPartBody>
    </w:docPart>
    <w:docPart>
      <w:docPartPr>
        <w:name w:val="8C82A1611CC74AE49010EE1D843982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0ADB5F-9250-414D-9E2B-9950E412E58E}"/>
      </w:docPartPr>
      <w:docPartBody>
        <w:p w:rsidR="00000000" w:rsidRDefault="00B54871">
          <w:pPr>
            <w:pStyle w:val="8C82A1611CC74AE49010EE1D843982A5"/>
          </w:pPr>
          <w:r w:rsidRPr="00D4662D">
            <w:rPr>
              <w:lang w:bidi="fr-FR"/>
            </w:rPr>
            <w:t>Modifications liées au passage à l’an 2000 sur les logiciels financiers existants.</w:t>
          </w:r>
        </w:p>
      </w:docPartBody>
    </w:docPart>
    <w:docPart>
      <w:docPartPr>
        <w:name w:val="E91458D9422948E5A2A2AAE2443256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B563A0-AE13-4DC8-8682-F733847BDDC7}"/>
      </w:docPartPr>
      <w:docPartBody>
        <w:p w:rsidR="00000000" w:rsidRDefault="00B54871">
          <w:pPr>
            <w:pStyle w:val="E91458D9422948E5A2A2AAE244325650"/>
          </w:pPr>
          <w:r>
            <w:rPr>
              <w:lang w:bidi="fr-FR"/>
            </w:rPr>
            <w:t>Analyste programmeur</w:t>
          </w:r>
        </w:p>
      </w:docPartBody>
    </w:docPart>
    <w:docPart>
      <w:docPartPr>
        <w:name w:val="C1E60C3FA4F64A05B029C5BCD9FA19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D2ACC7-CD8F-4C07-B9EA-6648A1426397}"/>
      </w:docPartPr>
      <w:docPartBody>
        <w:p w:rsidR="00000000" w:rsidRDefault="00B54871">
          <w:pPr>
            <w:pStyle w:val="C1E60C3FA4F64A05B029C5BCD9FA19F9"/>
          </w:pPr>
          <w:r>
            <w:rPr>
              <w:lang w:bidi="fr-FR"/>
            </w:rPr>
            <w:t>Dates</w:t>
          </w:r>
        </w:p>
      </w:docPartBody>
    </w:docPart>
    <w:docPart>
      <w:docPartPr>
        <w:name w:val="F94849412F384156B288984AA1E0B3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580C23-7D09-4957-9934-0BC49C91F0A7}"/>
      </w:docPartPr>
      <w:docPartBody>
        <w:p w:rsidR="00000000" w:rsidRDefault="00B54871">
          <w:pPr>
            <w:pStyle w:val="F94849412F384156B288984AA1E0B389"/>
          </w:pPr>
          <w:r>
            <w:rPr>
              <w:lang w:bidi="fr-FR"/>
            </w:rPr>
            <w:t>Nom de la société</w:t>
          </w:r>
        </w:p>
      </w:docPartBody>
    </w:docPart>
    <w:docPart>
      <w:docPartPr>
        <w:name w:val="2D5BC9BC7345448D8B82A321856146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D449CA-54C6-4B15-85B0-F686EBE6C17C}"/>
      </w:docPartPr>
      <w:docPartBody>
        <w:p w:rsidR="00000000" w:rsidRDefault="00B54871">
          <w:pPr>
            <w:pStyle w:val="2D5BC9BC7345448D8B82A321856146EA"/>
          </w:pPr>
          <w:r>
            <w:rPr>
              <w:lang w:bidi="fr-FR"/>
            </w:rPr>
            <w:t>Développement de plans de test en ligne et par lots en utilisant les dates de test critiques du passage à l’an 2000.</w:t>
          </w:r>
        </w:p>
      </w:docPartBody>
    </w:docPart>
    <w:docPart>
      <w:docPartPr>
        <w:name w:val="EBD62BF6E2784A03872D8342E20077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B3F74C-417A-4665-8295-0DBF749F727A}"/>
      </w:docPartPr>
      <w:docPartBody>
        <w:p w:rsidR="00000000" w:rsidRDefault="00B54871">
          <w:pPr>
            <w:pStyle w:val="EBD62BF6E2784A03872D8342E200772A"/>
          </w:pPr>
          <w:r>
            <w:rPr>
              <w:lang w:bidi="fr-FR"/>
            </w:rPr>
            <w:t>Développement et test du nouveau système de gestion des stocks à l’aide de C++.</w:t>
          </w:r>
        </w:p>
      </w:docPartBody>
    </w:docPart>
    <w:docPart>
      <w:docPartPr>
        <w:name w:val="D4ED417836BD40B6AA14813F1190EF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66A4E3-0ACC-4744-A93B-0358AA97FD86}"/>
      </w:docPartPr>
      <w:docPartBody>
        <w:p w:rsidR="00000000" w:rsidRDefault="00B54871">
          <w:pPr>
            <w:pStyle w:val="D4ED417836BD40B6AA14813F1190EFCF"/>
          </w:pPr>
          <w:r>
            <w:rPr>
              <w:lang w:bidi="fr-FR"/>
            </w:rPr>
            <w:t>Modification et test du système de traitement des commandes à l’aide de C++.</w:t>
          </w:r>
        </w:p>
      </w:docPartBody>
    </w:docPart>
    <w:docPart>
      <w:docPartPr>
        <w:name w:val="E7348F45EAD84172A8D16B82DA87E5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07E264-26ED-4905-A9EE-41B6FB7CDF18}"/>
      </w:docPartPr>
      <w:docPartBody>
        <w:p w:rsidR="00000000" w:rsidRDefault="00B54871">
          <w:pPr>
            <w:pStyle w:val="E7348F45EAD84172A8D16B82DA87E5C8"/>
          </w:pPr>
          <w:r>
            <w:rPr>
              <w:lang w:bidi="fr-FR"/>
            </w:rPr>
            <w:t>Spécialiste des systèmes d’information</w:t>
          </w:r>
        </w:p>
      </w:docPartBody>
    </w:docPart>
    <w:docPart>
      <w:docPartPr>
        <w:name w:val="277EBFC39BC54D9AAC2BE9241119A2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BA8994-B8AD-406B-B00F-7E81EBB0D656}"/>
      </w:docPartPr>
      <w:docPartBody>
        <w:p w:rsidR="00000000" w:rsidRDefault="00B54871">
          <w:pPr>
            <w:pStyle w:val="277EBFC39BC54D9AAC2BE9241119A28C"/>
          </w:pPr>
          <w:r>
            <w:rPr>
              <w:lang w:bidi="fr-FR"/>
            </w:rPr>
            <w:t>Dates</w:t>
          </w:r>
        </w:p>
      </w:docPartBody>
    </w:docPart>
    <w:docPart>
      <w:docPartPr>
        <w:name w:val="11618633C69C4EE99F656923B099C4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D25AD8-A654-46A1-AF02-77E51A48E1CC}"/>
      </w:docPartPr>
      <w:docPartBody>
        <w:p w:rsidR="00000000" w:rsidRDefault="00B54871">
          <w:pPr>
            <w:pStyle w:val="11618633C69C4EE99F656923B099C4D8"/>
          </w:pPr>
          <w:r>
            <w:rPr>
              <w:lang w:bidi="fr-FR"/>
            </w:rPr>
            <w:t>Nom de la société</w:t>
          </w:r>
        </w:p>
      </w:docPartBody>
    </w:docPart>
    <w:docPart>
      <w:docPartPr>
        <w:name w:val="C8959B9B787F4B09BFB2FD1D723FD0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E6D428-EDE4-469E-B034-FF2B944801DE}"/>
      </w:docPartPr>
      <w:docPartBody>
        <w:p w:rsidR="00000000" w:rsidRDefault="00B54871">
          <w:pPr>
            <w:pStyle w:val="C8959B9B787F4B09BFB2FD1D723FD03F"/>
          </w:pPr>
          <w:r w:rsidRPr="00D4662D">
            <w:rPr>
              <w:lang w:bidi="fr-FR"/>
            </w:rPr>
            <w:t>Conception orientée objet, programmation et support de l’implémentation pour le système de facturation client écrit en C++.</w:t>
          </w:r>
        </w:p>
      </w:docPartBody>
    </w:docPart>
    <w:docPart>
      <w:docPartPr>
        <w:name w:val="0761B9B8376347179930B9724042B7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8174B4-C3A2-4FC0-9686-13E34B9707C7}"/>
      </w:docPartPr>
      <w:docPartBody>
        <w:p w:rsidR="00000000" w:rsidRDefault="00B54871">
          <w:pPr>
            <w:pStyle w:val="0761B9B8376347179930B9724042B7D3"/>
          </w:pPr>
          <w:r w:rsidRPr="00D4662D">
            <w:rPr>
              <w:lang w:bidi="fr-FR"/>
            </w:rPr>
            <w:t>Préparation des plans et données de test, et de la documentation utilisateur du système de facturation client.</w:t>
          </w:r>
        </w:p>
      </w:docPartBody>
    </w:docPart>
    <w:docPart>
      <w:docPartPr>
        <w:name w:val="35B3909FDCD74734B1AE1E6566C2AA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089BCD-47EC-4C59-9FA4-BF7C9E4097B8}"/>
      </w:docPartPr>
      <w:docPartBody>
        <w:p w:rsidR="00000000" w:rsidRDefault="00B54871">
          <w:pPr>
            <w:pStyle w:val="35B3909FDCD74734B1AE1E6566C2AA1A"/>
          </w:pPr>
          <w:r w:rsidRPr="00D4662D">
            <w:rPr>
              <w:lang w:bidi="fr-FR"/>
            </w:rPr>
            <w:t>Résolution des problèmes de matériel avec les disques durs à tolérance de panne.</w:t>
          </w:r>
        </w:p>
      </w:docPartBody>
    </w:docPart>
    <w:docPart>
      <w:docPartPr>
        <w:name w:val="AF12D392BF434D008D8763D5A52D37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ABED95-321B-4F2A-B6A2-DB69B3AF1BB9}"/>
      </w:docPartPr>
      <w:docPartBody>
        <w:p w:rsidR="00000000" w:rsidRDefault="00B54871">
          <w:pPr>
            <w:pStyle w:val="AF12D392BF434D008D8763D5A52D377D"/>
          </w:pPr>
          <w:r>
            <w:rPr>
              <w:lang w:bidi="fr-FR"/>
            </w:rPr>
            <w:t>Formation</w:t>
          </w:r>
        </w:p>
      </w:docPartBody>
    </w:docPart>
    <w:docPart>
      <w:docPartPr>
        <w:name w:val="483C1B2AEBA240A2BEF9357796A84D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7A9B09-9F1D-4EDA-9128-AB8D1858AB61}"/>
      </w:docPartPr>
      <w:docPartBody>
        <w:p w:rsidR="00000000" w:rsidRDefault="00B54871">
          <w:pPr>
            <w:pStyle w:val="483C1B2AEBA240A2BEF9357796A84D59"/>
          </w:pPr>
          <w:r>
            <w:rPr>
              <w:lang w:bidi="fr-FR"/>
            </w:rPr>
            <w:t>Nom de l’établissement d’enseignement supérieur</w:t>
          </w:r>
        </w:p>
      </w:docPartBody>
    </w:docPart>
    <w:docPart>
      <w:docPartPr>
        <w:name w:val="D267FE44D7CD40E087D0B57E14BF04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22E19E-4553-43E3-B415-AC242249B735}"/>
      </w:docPartPr>
      <w:docPartBody>
        <w:p w:rsidR="00000000" w:rsidRDefault="00B54871">
          <w:pPr>
            <w:pStyle w:val="D267FE44D7CD40E087D0B57E14BF0460"/>
          </w:pPr>
          <w:r>
            <w:rPr>
              <w:lang w:bidi="fr-FR"/>
            </w:rPr>
            <w:t>Ville, Département</w:t>
          </w:r>
        </w:p>
      </w:docPartBody>
    </w:docPart>
    <w:docPart>
      <w:docPartPr>
        <w:name w:val="B886C1EA26C344B594F4FADC6109F8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626401-99BA-44C4-8332-A64A734F1539}"/>
      </w:docPartPr>
      <w:docPartBody>
        <w:p w:rsidR="00000000" w:rsidRDefault="00B54871">
          <w:pPr>
            <w:pStyle w:val="B886C1EA26C344B594F4FADC6109F804"/>
          </w:pPr>
          <w:r>
            <w:rPr>
              <w:lang w:bidi="fr-FR"/>
            </w:rPr>
            <w:t>Diplôme obtenu</w:t>
          </w:r>
        </w:p>
      </w:docPartBody>
    </w:docPart>
    <w:docPart>
      <w:docPartPr>
        <w:name w:val="D6AB259C316F40EFB00CF6859AC681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B67D42-1584-412A-B01C-4BC2387BC091}"/>
      </w:docPartPr>
      <w:docPartBody>
        <w:p w:rsidR="00000000" w:rsidRDefault="00B54871">
          <w:pPr>
            <w:pStyle w:val="D6AB259C316F40EFB00CF6859AC68134"/>
          </w:pPr>
          <w:r>
            <w:rPr>
              <w:lang w:bidi="fr-FR"/>
            </w:rPr>
            <w:t>Dates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3F1E25A73954D9F9AFBE7D0617F0223">
    <w:name w:val="53F1E25A73954D9F9AFBE7D0617F0223"/>
  </w:style>
  <w:style w:type="paragraph" w:customStyle="1" w:styleId="EF358EBCE89B4EB4B0114D2B9ECA8EDC">
    <w:name w:val="EF358EBCE89B4EB4B0114D2B9ECA8EDC"/>
  </w:style>
  <w:style w:type="paragraph" w:customStyle="1" w:styleId="0BD80711344F4FC29276F76D211D9C3C">
    <w:name w:val="0BD80711344F4FC29276F76D211D9C3C"/>
  </w:style>
  <w:style w:type="paragraph" w:customStyle="1" w:styleId="359358A2A9C041CF90002519961475F3">
    <w:name w:val="359358A2A9C041CF90002519961475F3"/>
  </w:style>
  <w:style w:type="paragraph" w:customStyle="1" w:styleId="EDE53322E6D841F385CA936F4FA1C309">
    <w:name w:val="EDE53322E6D841F385CA936F4FA1C309"/>
  </w:style>
  <w:style w:type="paragraph" w:customStyle="1" w:styleId="A182D41C1F244163BCB54233ACEEFDB6">
    <w:name w:val="A182D41C1F244163BCB54233ACEEFDB6"/>
  </w:style>
  <w:style w:type="paragraph" w:customStyle="1" w:styleId="6F20DC2B31CB42708219534F5F45E8BE">
    <w:name w:val="6F20DC2B31CB42708219534F5F45E8BE"/>
  </w:style>
  <w:style w:type="paragraph" w:customStyle="1" w:styleId="82D1AF85A9B6495AA7C0A31A610DA450">
    <w:name w:val="82D1AF85A9B6495AA7C0A31A610DA450"/>
  </w:style>
  <w:style w:type="paragraph" w:customStyle="1" w:styleId="16D3182286E94E2F91226991FBFAD2D7">
    <w:name w:val="16D3182286E94E2F91226991FBFAD2D7"/>
  </w:style>
  <w:style w:type="paragraph" w:customStyle="1" w:styleId="CCE1F785D8084367A3E0756018F7DC49">
    <w:name w:val="CCE1F785D8084367A3E0756018F7DC49"/>
  </w:style>
  <w:style w:type="paragraph" w:customStyle="1" w:styleId="042F62C503224617AEDD8D3C2DD955CC">
    <w:name w:val="042F62C503224617AEDD8D3C2DD955CC"/>
  </w:style>
  <w:style w:type="paragraph" w:customStyle="1" w:styleId="77ADF99210DF46B5AA44FF31237C6E41">
    <w:name w:val="77ADF99210DF46B5AA44FF31237C6E41"/>
  </w:style>
  <w:style w:type="paragraph" w:customStyle="1" w:styleId="5FB7B8D0E80E43AA8C80E9319900B801">
    <w:name w:val="5FB7B8D0E80E43AA8C80E9319900B801"/>
  </w:style>
  <w:style w:type="paragraph" w:customStyle="1" w:styleId="FEA3BB11FC8346E4AE164E4E673C91F7">
    <w:name w:val="FEA3BB11FC8346E4AE164E4E673C91F7"/>
  </w:style>
  <w:style w:type="paragraph" w:customStyle="1" w:styleId="B69DECB1959C43D08953C7BA91670CF4">
    <w:name w:val="B69DECB1959C43D08953C7BA91670CF4"/>
  </w:style>
  <w:style w:type="paragraph" w:customStyle="1" w:styleId="4AC2434AFC604F3FAD6B28E108E9B69C">
    <w:name w:val="4AC2434AFC604F3FAD6B28E108E9B69C"/>
  </w:style>
  <w:style w:type="paragraph" w:customStyle="1" w:styleId="D154E682E102455ABCFF441944635CEA">
    <w:name w:val="D154E682E102455ABCFF441944635CEA"/>
  </w:style>
  <w:style w:type="paragraph" w:customStyle="1" w:styleId="D2C2603916EA41EF83180C4ACDCC6D53">
    <w:name w:val="D2C2603916EA41EF83180C4ACDCC6D53"/>
  </w:style>
  <w:style w:type="paragraph" w:customStyle="1" w:styleId="1A95915B19DC47A4AE809508C1D2F645">
    <w:name w:val="1A95915B19DC47A4AE809508C1D2F645"/>
  </w:style>
  <w:style w:type="paragraph" w:customStyle="1" w:styleId="91C4DA7E5E4D46D390AD557EEA2BCFC2">
    <w:name w:val="91C4DA7E5E4D46D390AD557EEA2BCFC2"/>
  </w:style>
  <w:style w:type="paragraph" w:customStyle="1" w:styleId="8C82A1611CC74AE49010EE1D843982A5">
    <w:name w:val="8C82A1611CC74AE49010EE1D843982A5"/>
  </w:style>
  <w:style w:type="paragraph" w:customStyle="1" w:styleId="E91458D9422948E5A2A2AAE244325650">
    <w:name w:val="E91458D9422948E5A2A2AAE244325650"/>
  </w:style>
  <w:style w:type="paragraph" w:customStyle="1" w:styleId="C1E60C3FA4F64A05B029C5BCD9FA19F9">
    <w:name w:val="C1E60C3FA4F64A05B029C5BCD9FA19F9"/>
  </w:style>
  <w:style w:type="paragraph" w:customStyle="1" w:styleId="F94849412F384156B288984AA1E0B389">
    <w:name w:val="F94849412F384156B288984AA1E0B389"/>
  </w:style>
  <w:style w:type="paragraph" w:customStyle="1" w:styleId="2D5BC9BC7345448D8B82A321856146EA">
    <w:name w:val="2D5BC9BC7345448D8B82A321856146EA"/>
  </w:style>
  <w:style w:type="paragraph" w:customStyle="1" w:styleId="EBD62BF6E2784A03872D8342E200772A">
    <w:name w:val="EBD62BF6E2784A03872D8342E200772A"/>
  </w:style>
  <w:style w:type="paragraph" w:customStyle="1" w:styleId="D4ED417836BD40B6AA14813F1190EFCF">
    <w:name w:val="D4ED417836BD40B6AA14813F1190EFCF"/>
  </w:style>
  <w:style w:type="paragraph" w:customStyle="1" w:styleId="E7348F45EAD84172A8D16B82DA87E5C8">
    <w:name w:val="E7348F45EAD84172A8D16B82DA87E5C8"/>
  </w:style>
  <w:style w:type="paragraph" w:customStyle="1" w:styleId="277EBFC39BC54D9AAC2BE9241119A28C">
    <w:name w:val="277EBFC39BC54D9AAC2BE9241119A28C"/>
  </w:style>
  <w:style w:type="paragraph" w:customStyle="1" w:styleId="11618633C69C4EE99F656923B099C4D8">
    <w:name w:val="11618633C69C4EE99F656923B099C4D8"/>
  </w:style>
  <w:style w:type="paragraph" w:customStyle="1" w:styleId="C8959B9B787F4B09BFB2FD1D723FD03F">
    <w:name w:val="C8959B9B787F4B09BFB2FD1D723FD03F"/>
  </w:style>
  <w:style w:type="paragraph" w:customStyle="1" w:styleId="0761B9B8376347179930B9724042B7D3">
    <w:name w:val="0761B9B8376347179930B9724042B7D3"/>
  </w:style>
  <w:style w:type="paragraph" w:customStyle="1" w:styleId="35B3909FDCD74734B1AE1E6566C2AA1A">
    <w:name w:val="35B3909FDCD74734B1AE1E6566C2AA1A"/>
  </w:style>
  <w:style w:type="paragraph" w:customStyle="1" w:styleId="AF12D392BF434D008D8763D5A52D377D">
    <w:name w:val="AF12D392BF434D008D8763D5A52D377D"/>
  </w:style>
  <w:style w:type="paragraph" w:customStyle="1" w:styleId="483C1B2AEBA240A2BEF9357796A84D59">
    <w:name w:val="483C1B2AEBA240A2BEF9357796A84D59"/>
  </w:style>
  <w:style w:type="paragraph" w:customStyle="1" w:styleId="D267FE44D7CD40E087D0B57E14BF0460">
    <w:name w:val="D267FE44D7CD40E087D0B57E14BF0460"/>
  </w:style>
  <w:style w:type="paragraph" w:customStyle="1" w:styleId="B886C1EA26C344B594F4FADC6109F804">
    <w:name w:val="B886C1EA26C344B594F4FADC6109F804"/>
  </w:style>
  <w:style w:type="paragraph" w:customStyle="1" w:styleId="D6AB259C316F40EFB00CF6859AC68134">
    <w:name w:val="D6AB259C316F40EFB00CF6859AC681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0F92C-6F7A-4E53-87F5-64A234005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de programmeur informatique</Template>
  <TotalTime>1</TotalTime>
  <Pages>1</Pages>
  <Words>236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amine</dc:creator>
  <cp:lastModifiedBy>AMINE AOURAGH</cp:lastModifiedBy>
  <cp:revision>1</cp:revision>
  <dcterms:created xsi:type="dcterms:W3CDTF">2022-06-09T15:55:00Z</dcterms:created>
  <dcterms:modified xsi:type="dcterms:W3CDTF">2022-06-09T15:56:00Z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